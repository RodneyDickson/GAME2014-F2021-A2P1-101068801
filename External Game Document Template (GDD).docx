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08B812AA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08B812A9" w14:textId="136A6FDB" w:rsidR="003E1D56" w:rsidRDefault="00130A7B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KD GAmes</w:t>
                    </w:r>
                  </w:p>
                </w:tc>
              </w:sdtContent>
            </w:sdt>
          </w:tr>
          <w:tr w:rsidR="003E1D56" w14:paraId="08B812AC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8B812AB" w14:textId="2A7A1E06" w:rsidR="003E1D56" w:rsidRDefault="00130A7B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Assignment 2 Part 1 – Unity 2D Platformer for Mobile</w:t>
                    </w:r>
                  </w:p>
                </w:tc>
              </w:sdtContent>
            </w:sdt>
          </w:tr>
          <w:tr w:rsidR="003E1D56" w14:paraId="08B812AE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08B812AD" w14:textId="3521D631" w:rsidR="003E1D56" w:rsidRPr="003E1D56" w:rsidRDefault="00B24AD0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showingPlcHdr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130A7B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 xml:space="preserve">     </w:t>
                    </w:r>
                  </w:sdtContent>
                </w:sdt>
              </w:p>
            </w:tc>
          </w:tr>
          <w:tr w:rsidR="003E1D56" w14:paraId="08B812BE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8B812AF" w14:textId="77777777" w:rsidR="003E1D56" w:rsidRDefault="003E1D56">
                <w:pPr>
                  <w:pStyle w:val="NoSpacing"/>
                  <w:jc w:val="center"/>
                </w:pPr>
              </w:p>
              <w:p w14:paraId="08B812B0" w14:textId="77777777" w:rsidR="003E1D56" w:rsidRDefault="003E1D56">
                <w:pPr>
                  <w:pStyle w:val="NoSpacing"/>
                  <w:jc w:val="center"/>
                </w:pPr>
              </w:p>
              <w:p w14:paraId="08B812B1" w14:textId="77777777" w:rsidR="003E1D56" w:rsidRDefault="003E1D56">
                <w:pPr>
                  <w:pStyle w:val="NoSpacing"/>
                  <w:jc w:val="center"/>
                </w:pPr>
              </w:p>
              <w:p w14:paraId="08B812B2" w14:textId="77777777" w:rsidR="003E1D56" w:rsidRDefault="003E1D56">
                <w:pPr>
                  <w:pStyle w:val="NoSpacing"/>
                  <w:jc w:val="center"/>
                </w:pPr>
              </w:p>
              <w:p w14:paraId="08B812B3" w14:textId="77777777" w:rsidR="003E1D56" w:rsidRDefault="003E1D56">
                <w:pPr>
                  <w:pStyle w:val="NoSpacing"/>
                  <w:jc w:val="center"/>
                </w:pPr>
              </w:p>
              <w:p w14:paraId="08B812B4" w14:textId="77777777" w:rsidR="003E1D56" w:rsidRDefault="003E1D56">
                <w:pPr>
                  <w:pStyle w:val="NoSpacing"/>
                  <w:jc w:val="center"/>
                </w:pPr>
              </w:p>
              <w:p w14:paraId="08B812B5" w14:textId="77777777" w:rsidR="003E1D56" w:rsidRDefault="003E1D56">
                <w:pPr>
                  <w:pStyle w:val="NoSpacing"/>
                  <w:jc w:val="center"/>
                </w:pPr>
              </w:p>
              <w:p w14:paraId="08B812B6" w14:textId="77777777" w:rsidR="003E1D56" w:rsidRDefault="003E1D56">
                <w:pPr>
                  <w:pStyle w:val="NoSpacing"/>
                  <w:jc w:val="center"/>
                </w:pPr>
              </w:p>
              <w:p w14:paraId="08B812B7" w14:textId="32512CC1"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130A7B">
                  <w:rPr>
                    <w:sz w:val="24"/>
                    <w:szCs w:val="24"/>
                  </w:rPr>
                  <w:t>01</w:t>
                </w:r>
              </w:p>
              <w:p w14:paraId="08B812B8" w14:textId="77777777" w:rsidR="003E1D56" w:rsidRDefault="003E1D56">
                <w:pPr>
                  <w:pStyle w:val="NoSpacing"/>
                  <w:jc w:val="center"/>
                </w:pPr>
              </w:p>
              <w:p w14:paraId="08B812B9" w14:textId="25F91A39"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</w:t>
                </w:r>
                <w:r w:rsidR="0060518D">
                  <w:t>2</w:t>
                </w:r>
                <w:r w:rsidR="009C79DD">
                  <w:t>1</w:t>
                </w:r>
                <w:r>
                  <w:t xml:space="preserve"> by </w:t>
                </w:r>
                <w:r w:rsidR="00130A7B">
                  <w:t>KD</w:t>
                </w:r>
                <w:r>
                  <w:t xml:space="preserve"> Games.</w:t>
                </w:r>
              </w:p>
              <w:p w14:paraId="08B812BA" w14:textId="77777777"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14:paraId="08B812BB" w14:textId="77777777" w:rsidR="003E1D56" w:rsidRDefault="003E1D56">
                <w:pPr>
                  <w:pStyle w:val="NoSpacing"/>
                  <w:jc w:val="center"/>
                </w:pPr>
              </w:p>
              <w:p w14:paraId="08B812BC" w14:textId="77777777" w:rsidR="003E1D56" w:rsidRDefault="003E1D56">
                <w:pPr>
                  <w:pStyle w:val="NoSpacing"/>
                  <w:jc w:val="center"/>
                </w:pPr>
              </w:p>
              <w:p w14:paraId="08B812BD" w14:textId="77777777" w:rsidR="003E1D56" w:rsidRDefault="003E1D56">
                <w:pPr>
                  <w:pStyle w:val="NoSpacing"/>
                  <w:jc w:val="center"/>
                </w:pPr>
              </w:p>
            </w:tc>
          </w:tr>
          <w:tr w:rsidR="003E1D56" w14:paraId="08B812C0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08B812BF" w14:textId="70A844F9" w:rsidR="003E1D56" w:rsidRPr="003E1D56" w:rsidRDefault="00130A7B" w:rsidP="00021BB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Rodney Kristian Dickson 101068801</w:t>
                    </w:r>
                  </w:p>
                </w:tc>
              </w:sdtContent>
            </w:sdt>
          </w:tr>
          <w:tr w:rsidR="003E1D56" w14:paraId="08B812C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8B812C1" w14:textId="77777777"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08B812C3" w14:textId="77777777" w:rsidR="003E1D56" w:rsidRDefault="003E1D56"/>
        <w:p w14:paraId="08B812C4" w14:textId="77777777" w:rsidR="003E1D56" w:rsidRDefault="00021BBC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B8131E" wp14:editId="44FEC568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0" t="0" r="22860" b="28575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B81330" w14:textId="506E85D2" w:rsidR="003E1D56" w:rsidRDefault="00B768AC" w:rsidP="003E1D56">
                                <w:pPr>
                                  <w:jc w:val="center"/>
                                </w:pPr>
                                <w:r>
                                  <w:rPr>
                                    <w:b/>
                                    <w:noProof/>
                                    <w:sz w:val="28"/>
                                    <w:szCs w:val="28"/>
                                  </w:rPr>
                                  <w:drawing>
                                    <wp:inline distT="0" distB="0" distL="0" distR="0" wp14:anchorId="3B10ABF8" wp14:editId="09A22B67">
                                      <wp:extent cx="1177925" cy="918845"/>
                                      <wp:effectExtent l="0" t="0" r="3175" b="0"/>
                                      <wp:docPr id="5" name="Picture 5" descr="Logo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5" descr="Logo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77925" cy="918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08B81331" w14:textId="30EBD27C"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B813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FJdIXXiAAAADQEAAA8AAABkcnMvZG93bnJl&#10;di54bWxMj81uwjAQhO+V+g7WVuoN7NDyl8ZBFRIXbk1Ry9HEbmyI11FsILx9l1N7250dzXxbrAbf&#10;sovpowsoIRsLYAbroB02Enafm9ECWEwKtWoDGgk3E2FVPj4UKtfhih/mUqWGUQjGXEmwKXU557G2&#10;xqs4Dp1Buv2E3qtEa99w3asrhfuWT4SYca8cUoNVnVlbU5+qs5cQT9lm+h2OO7vf3mx13Lsvt11L&#10;+fw0vL8BS2ZIf2a44xM6lMR0CGfUkbUSJgtB6EnCaPmSvQIjy2x6Hw4kzediCbws+P8vyl8A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Ul0hdeIAAAANAQAADwAAAAAAAAAAAAAAAACF&#10;BAAAZHJzL2Rvd25yZXYueG1sUEsFBgAAAAAEAAQA8wAAAJQFAAAAAA==&#10;">
                    <v:textbox>
                      <w:txbxContent>
                        <w:p w14:paraId="08B81330" w14:textId="506E85D2" w:rsidR="003E1D56" w:rsidRDefault="00B768AC" w:rsidP="003E1D56">
                          <w:pPr>
                            <w:jc w:val="center"/>
                          </w:pPr>
                          <w:r>
                            <w:rPr>
                              <w:b/>
                              <w:noProof/>
                              <w:sz w:val="28"/>
                              <w:szCs w:val="28"/>
                            </w:rPr>
                            <w:drawing>
                              <wp:inline distT="0" distB="0" distL="0" distR="0" wp14:anchorId="3B10ABF8" wp14:editId="09A22B67">
                                <wp:extent cx="1177925" cy="918845"/>
                                <wp:effectExtent l="0" t="0" r="3175" b="0"/>
                                <wp:docPr id="5" name="Picture 5" descr="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descr="Logo&#10;&#10;Description automatically generated"/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77925" cy="9188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8B81331" w14:textId="30EBD27C" w:rsidR="003E1D56" w:rsidRPr="003E1D56" w:rsidRDefault="003E1D56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08B812C6" w14:textId="77777777">
            <w:tc>
              <w:tcPr>
                <w:tcW w:w="5000" w:type="pct"/>
              </w:tcPr>
              <w:p w14:paraId="08B812C5" w14:textId="0EF167A2" w:rsidR="003E1D56" w:rsidRPr="003E1D56" w:rsidRDefault="00130A7B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November</w:t>
                </w:r>
                <w:r w:rsidR="00041C8A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2</w:t>
                </w:r>
                <w:r w:rsidR="009C79DD">
                  <w:rPr>
                    <w:sz w:val="24"/>
                    <w:szCs w:val="24"/>
                  </w:rPr>
                  <w:t>1</w:t>
                </w:r>
                <w:r>
                  <w:rPr>
                    <w:sz w:val="24"/>
                    <w:szCs w:val="24"/>
                  </w:rPr>
                  <w:t>st</w:t>
                </w:r>
                <w:r w:rsidR="00021BBC">
                  <w:rPr>
                    <w:sz w:val="24"/>
                    <w:szCs w:val="24"/>
                  </w:rPr>
                  <w:t xml:space="preserve"> 20</w:t>
                </w:r>
                <w:r w:rsidR="0060518D">
                  <w:rPr>
                    <w:sz w:val="24"/>
                    <w:szCs w:val="24"/>
                  </w:rPr>
                  <w:t>2</w:t>
                </w:r>
                <w:r w:rsidR="009C79DD">
                  <w:rPr>
                    <w:sz w:val="24"/>
                    <w:szCs w:val="24"/>
                  </w:rPr>
                  <w:t>1</w:t>
                </w:r>
              </w:p>
            </w:tc>
          </w:tr>
        </w:tbl>
        <w:p w14:paraId="08B812C7" w14:textId="77777777" w:rsidR="003E1D56" w:rsidRDefault="003E1D56"/>
        <w:p w14:paraId="08B812C8" w14:textId="77777777" w:rsidR="003E1D56" w:rsidRDefault="003E1D56">
          <w:r>
            <w:br w:type="page"/>
          </w:r>
        </w:p>
      </w:sdtContent>
    </w:sdt>
    <w:p w14:paraId="08B812C9" w14:textId="77777777"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14:paraId="08B812CA" w14:textId="29A11675" w:rsidR="009A4D42" w:rsidRDefault="00EB441B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Table Of Contents – Page 2</w:t>
      </w:r>
    </w:p>
    <w:p w14:paraId="23E73F60" w14:textId="2495A0D6" w:rsidR="0079754B" w:rsidRDefault="0079754B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Version History – Page 3</w:t>
      </w:r>
    </w:p>
    <w:p w14:paraId="57EDB14F" w14:textId="6F56D593" w:rsidR="00EB441B" w:rsidRDefault="0079754B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Game Overview, Mechanics, Camera, Controls, Saving and Loading – Page 4</w:t>
      </w:r>
    </w:p>
    <w:p w14:paraId="714C4CF4" w14:textId="1798432F" w:rsidR="0079754B" w:rsidRDefault="0079754B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Sketches of Game – Page 5</w:t>
      </w:r>
    </w:p>
    <w:p w14:paraId="47562AFB" w14:textId="664552F3" w:rsidR="0079754B" w:rsidRDefault="0079754B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Menu, Game World, Levels, Game Progression, Characters – Page 6</w:t>
      </w:r>
    </w:p>
    <w:p w14:paraId="0C8C298B" w14:textId="2829527F" w:rsidR="0079754B" w:rsidRDefault="0079754B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NPCs, Enemies, Weapons, Items, Abilities, Vehicles, Scripts, Scoring, Puzzles/Mini-games, Bonuses – Page 7</w:t>
      </w:r>
    </w:p>
    <w:p w14:paraId="544E8CBB" w14:textId="07E9BAFE" w:rsidR="0079754B" w:rsidRDefault="0079754B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Cheat codes, Sounds, Story, Art, Design Notes, Future Features – Page 8</w:t>
      </w:r>
    </w:p>
    <w:p w14:paraId="20F8E5BA" w14:textId="77777777" w:rsidR="0079754B" w:rsidRPr="009A4D42" w:rsidRDefault="0079754B" w:rsidP="009A4D42">
      <w:pPr>
        <w:jc w:val="right"/>
        <w:rPr>
          <w:sz w:val="24"/>
          <w:szCs w:val="24"/>
        </w:rPr>
      </w:pPr>
    </w:p>
    <w:p w14:paraId="08B812CB" w14:textId="77777777"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08B812CC" w14:textId="77777777"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14:paraId="08B812CD" w14:textId="1BB814D4" w:rsidR="009A4D42" w:rsidRDefault="00EB441B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Version 01 – The start of the project, basic uploading. Starting at only mostly platforms, and some enemies with LOS and movement. </w:t>
      </w:r>
    </w:p>
    <w:p w14:paraId="0003C99C" w14:textId="30CE3281" w:rsidR="00EB441B" w:rsidRDefault="00EB441B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No hazards other than moving platforms, or weapons.</w:t>
      </w:r>
    </w:p>
    <w:p w14:paraId="08B812D0" w14:textId="6635A902" w:rsidR="00686D09" w:rsidRDefault="009A4D42" w:rsidP="00EB441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B812D1" w14:textId="77777777" w:rsidR="008C6B2D" w:rsidRDefault="008C6B2D" w:rsidP="00686D09">
      <w:pPr>
        <w:jc w:val="right"/>
        <w:rPr>
          <w:sz w:val="24"/>
          <w:szCs w:val="24"/>
        </w:rPr>
      </w:pPr>
    </w:p>
    <w:p w14:paraId="08B812D2" w14:textId="77777777"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14:paraId="08B812D3" w14:textId="40A9059D" w:rsidR="009A4D42" w:rsidRPr="00BF4089" w:rsidRDefault="00EB441B" w:rsidP="00BF4089">
      <w:pPr>
        <w:pStyle w:val="ListParagraph"/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The goal of my game in this assignment is </w:t>
      </w:r>
      <w:proofErr w:type="gramStart"/>
      <w:r>
        <w:rPr>
          <w:i/>
          <w:sz w:val="24"/>
          <w:szCs w:val="24"/>
        </w:rPr>
        <w:t>similar to</w:t>
      </w:r>
      <w:proofErr w:type="gramEnd"/>
      <w:r>
        <w:rPr>
          <w:i/>
          <w:sz w:val="24"/>
          <w:szCs w:val="24"/>
        </w:rPr>
        <w:t xml:space="preserve"> “Celeste” where the point of the game is to reach a goal, or part of the level to advance to another level, or to win all together. So far there are only platforms and no goal location.</w:t>
      </w:r>
    </w:p>
    <w:p w14:paraId="08B812D4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D5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14:paraId="08B812D6" w14:textId="2295DC0B" w:rsidR="00686D09" w:rsidRPr="00BF4089" w:rsidRDefault="00EB441B" w:rsidP="00686D0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My game works </w:t>
      </w:r>
      <w:proofErr w:type="gramStart"/>
      <w:r>
        <w:rPr>
          <w:i/>
          <w:sz w:val="24"/>
          <w:szCs w:val="24"/>
        </w:rPr>
        <w:t>similar to</w:t>
      </w:r>
      <w:proofErr w:type="gramEnd"/>
      <w:r>
        <w:rPr>
          <w:i/>
          <w:sz w:val="24"/>
          <w:szCs w:val="24"/>
        </w:rPr>
        <w:t xml:space="preserve"> other 2D platformers where the player is tasked to jump and move around while avoiding obstacles and enemies. Unfortunately for my game I </w:t>
      </w:r>
      <w:proofErr w:type="gramStart"/>
      <w:r>
        <w:rPr>
          <w:i/>
          <w:sz w:val="24"/>
          <w:szCs w:val="24"/>
        </w:rPr>
        <w:t>wont</w:t>
      </w:r>
      <w:proofErr w:type="gramEnd"/>
      <w:r>
        <w:rPr>
          <w:i/>
          <w:sz w:val="24"/>
          <w:szCs w:val="24"/>
        </w:rPr>
        <w:t xml:space="preserve"> have the same jumping mechanics as Celeste so it wont be as good, but very basic.</w:t>
      </w:r>
    </w:p>
    <w:p w14:paraId="08B812D7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D8" w14:textId="77777777" w:rsidR="00BF4089" w:rsidRPr="00BF4089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14:paraId="08B812D9" w14:textId="1D875E50" w:rsidR="009F6693" w:rsidRPr="00BF4089" w:rsidRDefault="00EB441B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point of view of my game is 2D </w:t>
      </w:r>
      <w:r w:rsidR="0074483B">
        <w:rPr>
          <w:i/>
          <w:sz w:val="24"/>
          <w:szCs w:val="24"/>
        </w:rPr>
        <w:t>so looking right at the player as a side view. Camera will most likely follow the player and will also go left – right and up and down when moving along the levels.</w:t>
      </w:r>
    </w:p>
    <w:p w14:paraId="08B812DA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DB" w14:textId="77777777"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14:paraId="08B812DC" w14:textId="0273DB25" w:rsidR="00BF4089" w:rsidRPr="00BF4089" w:rsidRDefault="0074483B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My game uses both mouse and keyboard and on-screen controls. If playing on mobile device there is the on-screen controls, and while testing or playing on the computer, there is WASD and space to jump.</w:t>
      </w:r>
    </w:p>
    <w:p w14:paraId="08B812DD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DE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Saving and Loading</w:t>
      </w:r>
    </w:p>
    <w:p w14:paraId="08B812DF" w14:textId="1EFC3031" w:rsidR="00BF4089" w:rsidRPr="00BF4089" w:rsidRDefault="0074483B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No saving and loading, only going from point A-B.</w:t>
      </w:r>
    </w:p>
    <w:p w14:paraId="08B812E0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E1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14:paraId="08B812E3" w14:textId="73F13A6B" w:rsidR="00686D09" w:rsidRDefault="0074483B" w:rsidP="0074483B">
      <w:pPr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487927D4" wp14:editId="07D43B3D">
            <wp:extent cx="5943600" cy="2839085"/>
            <wp:effectExtent l="0" t="0" r="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21F8" w14:textId="4542987C" w:rsidR="0074483B" w:rsidRDefault="0074483B" w:rsidP="0074483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This is my games opening screen.</w:t>
      </w:r>
      <w:r w:rsidR="00A3612C">
        <w:rPr>
          <w:b/>
          <w:sz w:val="24"/>
          <w:szCs w:val="24"/>
        </w:rPr>
        <w:t xml:space="preserve"> No working title yet other than Assignment 2 Part 1.</w:t>
      </w:r>
    </w:p>
    <w:p w14:paraId="6FA92A37" w14:textId="2B22E9C1" w:rsidR="0074483B" w:rsidRDefault="0074483B" w:rsidP="0074483B">
      <w:pPr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7EDB3BD" wp14:editId="478A992B">
            <wp:extent cx="5943600" cy="275018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ACB2" w14:textId="49340991" w:rsidR="0074483B" w:rsidRDefault="0074483B" w:rsidP="0074483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This is my games Instructions screen.</w:t>
      </w:r>
      <w:r w:rsidR="00A3612C">
        <w:rPr>
          <w:b/>
          <w:sz w:val="24"/>
          <w:szCs w:val="24"/>
        </w:rPr>
        <w:t xml:space="preserve"> This will tell you how to play.</w:t>
      </w:r>
    </w:p>
    <w:p w14:paraId="167976D7" w14:textId="04174A06" w:rsidR="0074483B" w:rsidRDefault="0074483B" w:rsidP="0074483B">
      <w:pPr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2F48321A" wp14:editId="7F83F33C">
            <wp:extent cx="5943600" cy="2839085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7A29" w14:textId="4673DCB1" w:rsidR="0074483B" w:rsidRPr="008C6B2D" w:rsidRDefault="0074483B" w:rsidP="0074483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This is my games </w:t>
      </w:r>
      <w:r w:rsidR="00A3612C">
        <w:rPr>
          <w:b/>
          <w:sz w:val="24"/>
          <w:szCs w:val="24"/>
        </w:rPr>
        <w:t>Game screen.</w:t>
      </w:r>
    </w:p>
    <w:p w14:paraId="08B812E4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14:paraId="08B812E6" w14:textId="77777777" w:rsidR="00686D09" w:rsidRDefault="00686D09" w:rsidP="00686D09">
      <w:pPr>
        <w:rPr>
          <w:b/>
          <w:sz w:val="24"/>
          <w:szCs w:val="24"/>
        </w:rPr>
      </w:pPr>
    </w:p>
    <w:p w14:paraId="08B812E7" w14:textId="77777777" w:rsidR="00BF4089" w:rsidRPr="008C6B2D" w:rsidRDefault="00BF4089" w:rsidP="00686D09">
      <w:pPr>
        <w:rPr>
          <w:b/>
          <w:sz w:val="24"/>
          <w:szCs w:val="24"/>
        </w:rPr>
      </w:pPr>
    </w:p>
    <w:p w14:paraId="08B812E8" w14:textId="77777777" w:rsidR="00BF4089" w:rsidRP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World</w:t>
      </w:r>
      <w:r w:rsidR="003E1D34">
        <w:rPr>
          <w:b/>
          <w:sz w:val="24"/>
          <w:szCs w:val="24"/>
        </w:rPr>
        <w:t xml:space="preserve"> </w:t>
      </w:r>
    </w:p>
    <w:p w14:paraId="08B812EA" w14:textId="6D9BDABC" w:rsidR="00686D09" w:rsidRPr="008C6B2D" w:rsidRDefault="00A3612C" w:rsidP="00686D09">
      <w:pPr>
        <w:pStyle w:val="ListParagraph"/>
        <w:rPr>
          <w:b/>
          <w:sz w:val="24"/>
          <w:szCs w:val="24"/>
        </w:rPr>
      </w:pPr>
      <w:proofErr w:type="gramStart"/>
      <w:r>
        <w:rPr>
          <w:i/>
          <w:sz w:val="24"/>
          <w:szCs w:val="24"/>
        </w:rPr>
        <w:t>Similar to</w:t>
      </w:r>
      <w:proofErr w:type="gramEnd"/>
      <w:r>
        <w:rPr>
          <w:i/>
          <w:sz w:val="24"/>
          <w:szCs w:val="24"/>
        </w:rPr>
        <w:t xml:space="preserve"> Celeste where platforms are just floating / freeform, not in a mountain type of way. Bright game world, casual, etc.</w:t>
      </w:r>
    </w:p>
    <w:p w14:paraId="08B812EB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EC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Levels </w:t>
      </w:r>
    </w:p>
    <w:p w14:paraId="08B812ED" w14:textId="5DC8A058" w:rsidR="00BF4089" w:rsidRPr="00BF4089" w:rsidRDefault="00A3612C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Only 1 level for now and it is </w:t>
      </w:r>
      <w:proofErr w:type="gramStart"/>
      <w:r>
        <w:rPr>
          <w:i/>
          <w:sz w:val="24"/>
          <w:szCs w:val="24"/>
        </w:rPr>
        <w:t>fairly straight</w:t>
      </w:r>
      <w:proofErr w:type="gramEnd"/>
      <w:r>
        <w:rPr>
          <w:i/>
          <w:sz w:val="24"/>
          <w:szCs w:val="24"/>
        </w:rPr>
        <w:t xml:space="preserve"> forward and simple, make your way to the top to complete the level.</w:t>
      </w:r>
    </w:p>
    <w:p w14:paraId="08B812EE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EF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</w:p>
    <w:p w14:paraId="08B812F0" w14:textId="301D387C" w:rsidR="00686D09" w:rsidRPr="008C6B2D" w:rsidRDefault="00A3612C" w:rsidP="00A3612C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Make your way across each level to progress in my game.</w:t>
      </w:r>
    </w:p>
    <w:p w14:paraId="08B812F1" w14:textId="77777777"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14:paraId="08B812F2" w14:textId="2BF726E4" w:rsidR="00686D09" w:rsidRPr="005C2F0F" w:rsidRDefault="00A3612C" w:rsidP="005C2F0F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My game avatar is a little fox character.</w:t>
      </w:r>
    </w:p>
    <w:p w14:paraId="08B812F3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F4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Non-player Characters</w:t>
      </w:r>
    </w:p>
    <w:p w14:paraId="5174196E" w14:textId="548965DE" w:rsidR="00A3612C" w:rsidRPr="00A3612C" w:rsidRDefault="00A3612C" w:rsidP="00A3612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NPC’s include Opossums which will simply walk back and forth to the edge of a </w:t>
      </w:r>
      <w:proofErr w:type="gramStart"/>
      <w:r>
        <w:rPr>
          <w:sz w:val="24"/>
          <w:szCs w:val="24"/>
        </w:rPr>
        <w:t>platform, and</w:t>
      </w:r>
      <w:proofErr w:type="gramEnd"/>
      <w:r>
        <w:rPr>
          <w:sz w:val="24"/>
          <w:szCs w:val="24"/>
        </w:rPr>
        <w:t xml:space="preserve"> can locate the player by LOS.</w:t>
      </w:r>
    </w:p>
    <w:p w14:paraId="08B812F6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F7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14:paraId="0D39AC3C" w14:textId="77777777" w:rsidR="00A3612C" w:rsidRPr="00A3612C" w:rsidRDefault="00A3612C" w:rsidP="00A361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NPC’s include Opossums which will simply walk back and forth to the edge of a </w:t>
      </w:r>
      <w:proofErr w:type="gramStart"/>
      <w:r>
        <w:rPr>
          <w:sz w:val="24"/>
          <w:szCs w:val="24"/>
        </w:rPr>
        <w:t>platform, and</w:t>
      </w:r>
      <w:proofErr w:type="gramEnd"/>
      <w:r>
        <w:rPr>
          <w:sz w:val="24"/>
          <w:szCs w:val="24"/>
        </w:rPr>
        <w:t xml:space="preserve"> can locate the player by LOS.</w:t>
      </w:r>
    </w:p>
    <w:p w14:paraId="08B812F9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FA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Weapons</w:t>
      </w:r>
    </w:p>
    <w:p w14:paraId="08B812FB" w14:textId="3FADFA21" w:rsidR="005C2F0F" w:rsidRPr="005C2F0F" w:rsidRDefault="00A3612C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No weapons just yet.</w:t>
      </w:r>
    </w:p>
    <w:p w14:paraId="08B812FC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FD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</w:p>
    <w:p w14:paraId="08B812FE" w14:textId="14FA2D3E" w:rsidR="00686D09" w:rsidRPr="005C2F0F" w:rsidRDefault="00A3612C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No weapons just yet.</w:t>
      </w:r>
    </w:p>
    <w:p w14:paraId="08B812FF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300" w14:textId="77777777"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Abilities</w:t>
      </w:r>
    </w:p>
    <w:p w14:paraId="08B81301" w14:textId="551A3148" w:rsidR="00686D09" w:rsidRPr="008C6B2D" w:rsidRDefault="00A3612C" w:rsidP="00A3612C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No abilities just yet.</w:t>
      </w:r>
    </w:p>
    <w:p w14:paraId="08B81302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Vehicles</w:t>
      </w:r>
    </w:p>
    <w:p w14:paraId="08B81304" w14:textId="4FF907DE" w:rsidR="00686D09" w:rsidRPr="008C6B2D" w:rsidRDefault="00A3612C" w:rsidP="00A3612C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No vehicles.</w:t>
      </w:r>
    </w:p>
    <w:p w14:paraId="08B81305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Script</w:t>
      </w:r>
    </w:p>
    <w:p w14:paraId="08B81306" w14:textId="1F0B4688" w:rsidR="00686D09" w:rsidRPr="00A3612C" w:rsidRDefault="00A3612C" w:rsidP="00A3612C">
      <w:pPr>
        <w:ind w:left="720"/>
        <w:rPr>
          <w:i/>
          <w:iCs/>
        </w:rPr>
      </w:pPr>
      <w:r w:rsidRPr="00A3612C">
        <w:rPr>
          <w:i/>
          <w:iCs/>
        </w:rPr>
        <w:t>Scripts</w:t>
      </w:r>
      <w:r>
        <w:rPr>
          <w:i/>
          <w:iCs/>
        </w:rPr>
        <w:t xml:space="preserve"> in my game include scene switching used for button activity. There is also player movement, so moving back and forth and jumping. </w:t>
      </w:r>
      <w:r w:rsidR="0079754B">
        <w:rPr>
          <w:i/>
          <w:iCs/>
        </w:rPr>
        <w:t xml:space="preserve">There </w:t>
      </w:r>
      <w:proofErr w:type="gramStart"/>
      <w:r w:rsidR="0079754B">
        <w:rPr>
          <w:i/>
          <w:iCs/>
        </w:rPr>
        <w:t>is</w:t>
      </w:r>
      <w:proofErr w:type="gramEnd"/>
      <w:r w:rsidR="0079754B">
        <w:rPr>
          <w:i/>
          <w:iCs/>
        </w:rPr>
        <w:t xml:space="preserve"> also simple AI scripts which move back and forth, stop on obstacles/gaps, and push player and blocks.</w:t>
      </w:r>
    </w:p>
    <w:p w14:paraId="08B81307" w14:textId="77777777" w:rsidR="00686D09" w:rsidRPr="005C2F0F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14:paraId="08B81308" w14:textId="12541EE9" w:rsidR="00686D09" w:rsidRPr="008C6B2D" w:rsidRDefault="0079754B" w:rsidP="0079754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No scoring yet.</w:t>
      </w:r>
    </w:p>
    <w:p w14:paraId="08B81309" w14:textId="77777777"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Puzzles/</w:t>
      </w:r>
      <w:proofErr w:type="gramStart"/>
      <w:r w:rsidRPr="008C6B2D">
        <w:rPr>
          <w:b/>
          <w:sz w:val="24"/>
          <w:szCs w:val="24"/>
        </w:rPr>
        <w:t>Mini-games</w:t>
      </w:r>
      <w:proofErr w:type="gramEnd"/>
    </w:p>
    <w:p w14:paraId="08B8130A" w14:textId="1DBBBCB0" w:rsidR="00686D09" w:rsidRPr="008C6B2D" w:rsidRDefault="0079754B" w:rsidP="0079754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 puzzles / </w:t>
      </w:r>
      <w:proofErr w:type="gramStart"/>
      <w:r>
        <w:rPr>
          <w:b/>
          <w:sz w:val="24"/>
          <w:szCs w:val="24"/>
        </w:rPr>
        <w:t>mini-games</w:t>
      </w:r>
      <w:proofErr w:type="gramEnd"/>
      <w:r>
        <w:rPr>
          <w:b/>
          <w:sz w:val="24"/>
          <w:szCs w:val="24"/>
        </w:rPr>
        <w:t>.</w:t>
      </w:r>
    </w:p>
    <w:p w14:paraId="08B8130B" w14:textId="464264F5" w:rsidR="00686D09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Bonuses</w:t>
      </w:r>
    </w:p>
    <w:p w14:paraId="7C27ED9B" w14:textId="740B4EE6" w:rsidR="0079754B" w:rsidRPr="0079754B" w:rsidRDefault="0079754B" w:rsidP="0079754B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N/A</w:t>
      </w:r>
    </w:p>
    <w:p w14:paraId="08B8130C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30D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Cheat Codes</w:t>
      </w:r>
    </w:p>
    <w:p w14:paraId="08B8130E" w14:textId="22818B03" w:rsidR="00686D09" w:rsidRPr="008C6B2D" w:rsidRDefault="0079754B" w:rsidP="0079754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N/A</w:t>
      </w:r>
    </w:p>
    <w:p w14:paraId="08B8130F" w14:textId="77777777"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14:paraId="08B81310" w14:textId="7E59FA1C" w:rsidR="005C2F0F" w:rsidRPr="005C2F0F" w:rsidRDefault="0079754B" w:rsidP="005C2F0F">
      <w:pPr>
        <w:pStyle w:val="ListParagraph"/>
        <w:spacing w:after="0"/>
        <w:rPr>
          <w:b/>
          <w:sz w:val="24"/>
          <w:szCs w:val="24"/>
        </w:rPr>
      </w:pPr>
      <w:r>
        <w:rPr>
          <w:i/>
          <w:sz w:val="24"/>
          <w:szCs w:val="24"/>
        </w:rPr>
        <w:t>No sound clips yet</w:t>
      </w:r>
    </w:p>
    <w:p w14:paraId="08B81311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312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Story </w:t>
      </w:r>
      <w:r w:rsidR="003E1D34">
        <w:rPr>
          <w:b/>
          <w:sz w:val="24"/>
          <w:szCs w:val="24"/>
        </w:rPr>
        <w:t>Index</w:t>
      </w:r>
    </w:p>
    <w:p w14:paraId="08B81313" w14:textId="7FB37E9F" w:rsidR="005C2F0F" w:rsidRPr="005C2F0F" w:rsidRDefault="0079754B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No major story, you just need to make it to the top of this level.</w:t>
      </w:r>
    </w:p>
    <w:p w14:paraId="08B81314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315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14:paraId="08B81316" w14:textId="0A58F2BA" w:rsidR="005C2F0F" w:rsidRDefault="0079754B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Player asset – Provided in class.</w:t>
      </w:r>
    </w:p>
    <w:p w14:paraId="11649028" w14:textId="2679B71B" w:rsidR="0079754B" w:rsidRDefault="0079754B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Enemy asset – Provided in class.</w:t>
      </w:r>
    </w:p>
    <w:p w14:paraId="2672563C" w14:textId="59312D78" w:rsidR="0079754B" w:rsidRPr="005C2F0F" w:rsidRDefault="0079754B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BG / Buttons – Found online through free to use sources.</w:t>
      </w:r>
    </w:p>
    <w:p w14:paraId="08B81317" w14:textId="77777777"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14:paraId="08B81318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319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Design Notes</w:t>
      </w:r>
    </w:p>
    <w:p w14:paraId="08B8131A" w14:textId="7B5B89D6" w:rsidR="005C2F0F" w:rsidRPr="005C2F0F" w:rsidRDefault="0079754B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Design notes are similar to Celeste, but way </w:t>
      </w:r>
      <w:proofErr w:type="gramStart"/>
      <w:r>
        <w:rPr>
          <w:i/>
          <w:sz w:val="24"/>
          <w:szCs w:val="24"/>
        </w:rPr>
        <w:t>more simpler</w:t>
      </w:r>
      <w:proofErr w:type="gramEnd"/>
      <w:r>
        <w:rPr>
          <w:i/>
          <w:sz w:val="24"/>
          <w:szCs w:val="24"/>
        </w:rPr>
        <w:t>.</w:t>
      </w:r>
    </w:p>
    <w:p w14:paraId="08B8131B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31C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Future Features</w:t>
      </w:r>
    </w:p>
    <w:p w14:paraId="08B8131D" w14:textId="75D5E437" w:rsidR="005C2F0F" w:rsidRPr="005C2F0F" w:rsidRDefault="0079754B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Sounds, scoring, other platforms, enemies, </w:t>
      </w:r>
      <w:proofErr w:type="spellStart"/>
      <w:r>
        <w:rPr>
          <w:i/>
          <w:sz w:val="24"/>
          <w:szCs w:val="24"/>
        </w:rPr>
        <w:t>etc</w:t>
      </w:r>
      <w:proofErr w:type="spellEnd"/>
      <w:r>
        <w:rPr>
          <w:i/>
          <w:sz w:val="24"/>
          <w:szCs w:val="24"/>
        </w:rPr>
        <w:t xml:space="preserve"> are all </w:t>
      </w:r>
      <w:proofErr w:type="gramStart"/>
      <w:r>
        <w:rPr>
          <w:i/>
          <w:sz w:val="24"/>
          <w:szCs w:val="24"/>
        </w:rPr>
        <w:t>planned for the future</w:t>
      </w:r>
      <w:proofErr w:type="gramEnd"/>
      <w:r>
        <w:rPr>
          <w:i/>
          <w:sz w:val="24"/>
          <w:szCs w:val="24"/>
        </w:rPr>
        <w:t>.</w:t>
      </w:r>
    </w:p>
    <w:sectPr w:rsidR="005C2F0F" w:rsidRPr="005C2F0F" w:rsidSect="008E601F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04129" w14:textId="77777777" w:rsidR="00B24AD0" w:rsidRDefault="00B24AD0" w:rsidP="00C152DC">
      <w:pPr>
        <w:spacing w:after="0" w:line="240" w:lineRule="auto"/>
      </w:pPr>
      <w:r>
        <w:separator/>
      </w:r>
    </w:p>
  </w:endnote>
  <w:endnote w:type="continuationSeparator" w:id="0">
    <w:p w14:paraId="224397B0" w14:textId="77777777" w:rsidR="00B24AD0" w:rsidRDefault="00B24AD0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8132C" w14:textId="1CF2C6F5" w:rsidR="00AA765B" w:rsidRPr="00EB441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/>
      </w:rPr>
    </w:pPr>
    <w:r w:rsidRPr="00AA765B">
      <w:rPr>
        <w:rFonts w:asciiTheme="majorHAnsi" w:hAnsiTheme="majorHAnsi"/>
        <w:b/>
      </w:rPr>
      <w:t xml:space="preserve">Version Number </w:t>
    </w:r>
    <w:r w:rsidR="00EB441B">
      <w:rPr>
        <w:rFonts w:asciiTheme="majorHAnsi" w:hAnsiTheme="majorHAnsi"/>
        <w:b/>
      </w:rPr>
      <w:t>01</w:t>
    </w:r>
    <w:r w:rsidRPr="00AA765B">
      <w:rPr>
        <w:rFonts w:asciiTheme="majorHAnsi" w:hAnsiTheme="majorHAnsi"/>
        <w:b/>
      </w:rPr>
      <w:t>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14:paraId="08B8132D" w14:textId="77777777"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8132E" w14:textId="3AB24F7D" w:rsidR="00AA765B" w:rsidRDefault="00EB441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Version Number 01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14:paraId="08B8132F" w14:textId="77777777"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11CC1" w14:textId="77777777" w:rsidR="00B24AD0" w:rsidRDefault="00B24AD0" w:rsidP="00C152DC">
      <w:pPr>
        <w:spacing w:after="0" w:line="240" w:lineRule="auto"/>
      </w:pPr>
      <w:r>
        <w:separator/>
      </w:r>
    </w:p>
  </w:footnote>
  <w:footnote w:type="continuationSeparator" w:id="0">
    <w:p w14:paraId="5873D360" w14:textId="77777777" w:rsidR="00B24AD0" w:rsidRDefault="00B24AD0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 w14:paraId="08B81326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08B81324" w14:textId="5AE7BE44"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30A7B">
                <w:rPr>
                  <w:b/>
                  <w:bCs/>
                  <w:caps/>
                  <w:sz w:val="24"/>
                  <w:szCs w:val="24"/>
                </w:rPr>
                <w:t>Assignment 2 Part 1 – Unity 2D Platformer for Mobile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21-11-2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8B81325" w14:textId="56539505" w:rsidR="00C152DC" w:rsidRDefault="00130A7B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November</w:t>
              </w:r>
              <w:r w:rsidR="00041C8A">
                <w:rPr>
                  <w:color w:val="FFFFFF" w:themeColor="background1"/>
                  <w:lang w:val="en-US"/>
                </w:rPr>
                <w:t xml:space="preserve"> </w:t>
              </w:r>
              <w:r>
                <w:rPr>
                  <w:color w:val="FFFFFF" w:themeColor="background1"/>
                  <w:lang w:val="en-US"/>
                </w:rPr>
                <w:t>21</w:t>
              </w:r>
              <w:r w:rsidR="00041C8A">
                <w:rPr>
                  <w:color w:val="FFFFFF" w:themeColor="background1"/>
                  <w:lang w:val="en-US"/>
                </w:rPr>
                <w:t>, 20</w:t>
              </w:r>
              <w:r w:rsidR="0060518D">
                <w:rPr>
                  <w:color w:val="FFFFFF" w:themeColor="background1"/>
                  <w:lang w:val="en-US"/>
                </w:rPr>
                <w:t>2</w:t>
              </w:r>
              <w:r w:rsidR="009C79DD">
                <w:rPr>
                  <w:color w:val="FFFFFF" w:themeColor="background1"/>
                  <w:lang w:val="en-US"/>
                </w:rPr>
                <w:t>1</w:t>
              </w:r>
            </w:p>
          </w:tc>
        </w:sdtContent>
      </w:sdt>
    </w:tr>
  </w:tbl>
  <w:p w14:paraId="08B81327" w14:textId="77777777"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 w14:paraId="08B8132A" w14:textId="77777777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21-11-2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8B81328" w14:textId="32191B42" w:rsidR="00C152DC" w:rsidRPr="00C152DC" w:rsidRDefault="00130A7B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November 21, 2021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08B81329" w14:textId="6FBB1FE6"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30A7B">
                <w:rPr>
                  <w:b/>
                  <w:bCs/>
                  <w:caps/>
                  <w:sz w:val="24"/>
                  <w:szCs w:val="24"/>
                </w:rPr>
                <w:t>Assignment 2 Part 1 – Unity 2D Platformer for Mobile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14:paraId="08B8132B" w14:textId="77777777"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BBC"/>
    <w:rsid w:val="00021BBC"/>
    <w:rsid w:val="00023AF4"/>
    <w:rsid w:val="00041C8A"/>
    <w:rsid w:val="00080D8D"/>
    <w:rsid w:val="00130A7B"/>
    <w:rsid w:val="003E1D34"/>
    <w:rsid w:val="003E1D56"/>
    <w:rsid w:val="00420F46"/>
    <w:rsid w:val="0052734F"/>
    <w:rsid w:val="005C2F0F"/>
    <w:rsid w:val="0060518D"/>
    <w:rsid w:val="00686D09"/>
    <w:rsid w:val="00691022"/>
    <w:rsid w:val="0074483B"/>
    <w:rsid w:val="00744BAC"/>
    <w:rsid w:val="0079754B"/>
    <w:rsid w:val="007D2A8E"/>
    <w:rsid w:val="008C6B2D"/>
    <w:rsid w:val="008E601F"/>
    <w:rsid w:val="008F3C94"/>
    <w:rsid w:val="00953C99"/>
    <w:rsid w:val="00996533"/>
    <w:rsid w:val="009A4D42"/>
    <w:rsid w:val="009C79DD"/>
    <w:rsid w:val="009F6693"/>
    <w:rsid w:val="00A3612C"/>
    <w:rsid w:val="00AA765B"/>
    <w:rsid w:val="00AD223E"/>
    <w:rsid w:val="00B24AD0"/>
    <w:rsid w:val="00B768AC"/>
    <w:rsid w:val="00BF4089"/>
    <w:rsid w:val="00C152DC"/>
    <w:rsid w:val="00D668E0"/>
    <w:rsid w:val="00D82416"/>
    <w:rsid w:val="00EB441B"/>
    <w:rsid w:val="00EB6F93"/>
    <w:rsid w:val="00F35C9E"/>
    <w:rsid w:val="00F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812A9"/>
  <w15:docId w15:val="{A49AFFD5-3643-4138-AD0C-5A9BDBC0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2021-11-21T00:00:00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8FF1E8F-6D6D-4061-9234-1809D01FE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62</TotalTime>
  <Pages>8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KD GAmes</Company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Part 1 – Unity 2D Platformer for Mobile</dc:title>
  <dc:creator>Rodney Kristian Dickson 101068801</dc:creator>
  <cp:lastModifiedBy>kristian</cp:lastModifiedBy>
  <cp:revision>11</cp:revision>
  <dcterms:created xsi:type="dcterms:W3CDTF">2011-07-15T01:03:00Z</dcterms:created>
  <dcterms:modified xsi:type="dcterms:W3CDTF">2021-11-21T14:00:00Z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